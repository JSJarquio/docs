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72" w:type="dxa"/>
          <w:right w:w="0" w:type="dxa"/>
        </w:tblCellMar>
        <w:tblLook w:val="04A0" w:firstRow="1" w:lastRow="0" w:firstColumn="1" w:lastColumn="0" w:noHBand="0" w:noVBand="1"/>
        <w:tblDescription w:val="Resume references layout table"/>
      </w:tblPr>
      <w:tblGrid>
        <w:gridCol w:w="2970"/>
        <w:gridCol w:w="7110"/>
      </w:tblGrid>
      <w:tr w:rsidR="00AC7A3A" w:rsidRPr="005C5258" w:rsidTr="00F746E5">
        <w:tc>
          <w:tcPr>
            <w:tcW w:w="2970" w:type="dxa"/>
            <w:tcMar>
              <w:right w:w="144" w:type="dxa"/>
            </w:tcMar>
          </w:tcPr>
          <w:sdt>
            <w:sdtPr>
              <w:alias w:val="Enter your name:"/>
              <w:tag w:val="Enter your name:"/>
              <w:id w:val="1252846332"/>
              <w:placeholder>
                <w:docPart w:val="28D5CBB999DE4A759496955FF84E39CC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AC7A3A" w:rsidRPr="005C5258" w:rsidRDefault="00112A14">
                <w:pPr>
                  <w:pStyle w:val="Heading1"/>
                </w:pPr>
                <w:r>
                  <w:t>Dannielle Dennis</w:t>
                </w:r>
              </w:p>
            </w:sdtContent>
          </w:sdt>
          <w:p w:rsidR="00AC7A3A" w:rsidRPr="005C5258" w:rsidRDefault="00112A14">
            <w:r>
              <w:t>11009 E 72</w:t>
            </w:r>
            <w:r w:rsidRPr="00112A14">
              <w:rPr>
                <w:vertAlign w:val="superscript"/>
              </w:rPr>
              <w:t>ND</w:t>
            </w:r>
            <w:r>
              <w:t xml:space="preserve"> ST</w:t>
            </w:r>
          </w:p>
          <w:p w:rsidR="00AC7A3A" w:rsidRPr="005C5258" w:rsidRDefault="00112A14">
            <w:r>
              <w:t>Raytown, MO 64133</w:t>
            </w:r>
          </w:p>
          <w:p w:rsidR="00AC7A3A" w:rsidRPr="005C5258" w:rsidRDefault="00112A14">
            <w:r>
              <w:t>(816)805-8610</w:t>
            </w:r>
          </w:p>
          <w:p w:rsidR="00AC7A3A" w:rsidRPr="005C5258" w:rsidRDefault="00112A14" w:rsidP="00112A14">
            <w:r>
              <w:t>danniellede</w:t>
            </w:r>
            <w:bookmarkStart w:id="0" w:name="_GoBack"/>
            <w:bookmarkEnd w:id="0"/>
            <w:r>
              <w:t>nnis@gmail.com</w:t>
            </w:r>
          </w:p>
        </w:tc>
        <w:tc>
          <w:tcPr>
            <w:tcW w:w="7110" w:type="dxa"/>
            <w:tcBorders>
              <w:left w:val="single" w:sz="4" w:space="0" w:color="auto"/>
            </w:tcBorders>
            <w:tcMar>
              <w:right w:w="144" w:type="dxa"/>
            </w:tcMar>
          </w:tcPr>
          <w:p w:rsidR="00AC7A3A" w:rsidRPr="005C5258" w:rsidRDefault="00933D7A">
            <w:pPr>
              <w:pStyle w:val="Heading1"/>
            </w:pPr>
            <w:sdt>
              <w:sdtPr>
                <w:alias w:val="References:"/>
                <w:tag w:val="References:"/>
                <w:id w:val="-566410597"/>
                <w:placeholder>
                  <w:docPart w:val="8AA9A4C71DE94B718D70C0383BD3BEFA"/>
                </w:placeholder>
                <w:temporary/>
                <w:showingPlcHdr/>
                <w15:appearance w15:val="hidden"/>
              </w:sdtPr>
              <w:sdtEndPr/>
              <w:sdtContent>
                <w:r w:rsidR="00833601" w:rsidRPr="005C5258">
                  <w:t>References</w:t>
                </w:r>
              </w:sdtContent>
            </w:sdt>
          </w:p>
          <w:p w:rsidR="00AC7A3A" w:rsidRPr="005C5258" w:rsidRDefault="00112A14">
            <w:pPr>
              <w:pStyle w:val="Heading2"/>
            </w:pPr>
            <w:r>
              <w:t>Crystal Frederick</w:t>
            </w:r>
          </w:p>
          <w:p w:rsidR="00AC7A3A" w:rsidRPr="005C5258" w:rsidRDefault="00112A14">
            <w:r>
              <w:t>Senior Client Relations Specialist</w:t>
            </w:r>
          </w:p>
          <w:p w:rsidR="00AC7A3A" w:rsidRPr="005C5258" w:rsidRDefault="00112A14">
            <w:r>
              <w:t>DST Systems</w:t>
            </w:r>
          </w:p>
          <w:p w:rsidR="00AC7A3A" w:rsidRPr="005C5258" w:rsidRDefault="00112A14">
            <w:r>
              <w:t>(816)678-8964</w:t>
            </w:r>
            <w:r w:rsidR="00AC7A3A" w:rsidRPr="005C5258">
              <w:t xml:space="preserve"> | </w:t>
            </w:r>
            <w:r w:rsidRPr="00112A14">
              <w:t>CGFrederick@dstsystems.com</w:t>
            </w:r>
          </w:p>
          <w:p w:rsidR="00AC7A3A" w:rsidRPr="005C5258" w:rsidRDefault="00933D7A">
            <w:pPr>
              <w:pStyle w:val="Heading3"/>
            </w:pPr>
            <w:sdt>
              <w:sdtPr>
                <w:alias w:val="Relationship:"/>
                <w:tag w:val="Relationship:"/>
                <w:id w:val="-241575422"/>
                <w:placeholder>
                  <w:docPart w:val="01F06687066A400AB2E5C2EB017AE4C1"/>
                </w:placeholder>
                <w:temporary/>
                <w:showingPlcHdr/>
                <w15:appearance w15:val="hidden"/>
              </w:sdtPr>
              <w:sdtEndPr/>
              <w:sdtContent>
                <w:r w:rsidR="00833601" w:rsidRPr="005C5258">
                  <w:t>Relationship</w:t>
                </w:r>
              </w:sdtContent>
            </w:sdt>
          </w:p>
          <w:p w:rsidR="00AC7A3A" w:rsidRPr="005C5258" w:rsidRDefault="00112A14" w:rsidP="00112A14">
            <w:r>
              <w:t>Current Team Member at DST Systems</w:t>
            </w:r>
          </w:p>
          <w:p w:rsidR="0055552C" w:rsidRPr="005C5258" w:rsidRDefault="00112A14" w:rsidP="0055552C">
            <w:pPr>
              <w:pStyle w:val="Heading2"/>
            </w:pPr>
            <w:r>
              <w:t>Laura Thomas</w:t>
            </w:r>
          </w:p>
          <w:p w:rsidR="0055552C" w:rsidRPr="005C5258" w:rsidRDefault="00112A14" w:rsidP="0055552C">
            <w:r>
              <w:t>Investment Services Supervisor</w:t>
            </w:r>
          </w:p>
          <w:p w:rsidR="0055552C" w:rsidRPr="005C5258" w:rsidRDefault="00112A14" w:rsidP="0055552C">
            <w:r>
              <w:t>DST Systems</w:t>
            </w:r>
          </w:p>
          <w:p w:rsidR="0055552C" w:rsidRPr="005C5258" w:rsidRDefault="00112A14" w:rsidP="0055552C">
            <w:r>
              <w:t>(</w:t>
            </w:r>
            <w:r w:rsidRPr="00112A14">
              <w:t>816) 843-7228</w:t>
            </w:r>
            <w:r w:rsidR="0055552C" w:rsidRPr="005C5258">
              <w:t xml:space="preserve"> | </w:t>
            </w:r>
            <w:r w:rsidRPr="00112A14">
              <w:t>LAThomas1@dstsystems.com</w:t>
            </w:r>
          </w:p>
          <w:p w:rsidR="0055552C" w:rsidRDefault="00933D7A" w:rsidP="00112A14">
            <w:pPr>
              <w:pStyle w:val="Heading3"/>
            </w:pPr>
            <w:sdt>
              <w:sdtPr>
                <w:alias w:val="Relationship:"/>
                <w:tag w:val="Relationship:"/>
                <w:id w:val="-2102871147"/>
                <w:placeholder>
                  <w:docPart w:val="A3893CA2112943C4AF04EA0CE0E0C045"/>
                </w:placeholder>
                <w:temporary/>
                <w:showingPlcHdr/>
                <w15:appearance w15:val="hidden"/>
              </w:sdtPr>
              <w:sdtEndPr/>
              <w:sdtContent>
                <w:r w:rsidR="0055552C" w:rsidRPr="005C5258">
                  <w:t>Relationship</w:t>
                </w:r>
              </w:sdtContent>
            </w:sdt>
          </w:p>
          <w:p w:rsidR="00112A14" w:rsidRDefault="00112A14" w:rsidP="00112A14">
            <w:r>
              <w:t>Previous supervisor for phone team</w:t>
            </w:r>
          </w:p>
          <w:p w:rsidR="0055552C" w:rsidRPr="005C5258" w:rsidRDefault="00A56C89" w:rsidP="0055552C">
            <w:pPr>
              <w:pStyle w:val="Heading2"/>
            </w:pPr>
            <w:r>
              <w:t>Brittany</w:t>
            </w:r>
            <w:r w:rsidR="00112A14">
              <w:t xml:space="preserve"> Emerson</w:t>
            </w:r>
          </w:p>
          <w:p w:rsidR="0055552C" w:rsidRPr="005C5258" w:rsidRDefault="00112A14" w:rsidP="0055552C">
            <w:r>
              <w:t>Alternative Investment Services Representative I</w:t>
            </w:r>
          </w:p>
          <w:p w:rsidR="0055552C" w:rsidRPr="005C5258" w:rsidRDefault="00112A14" w:rsidP="0055552C">
            <w:r>
              <w:t>DST Systems</w:t>
            </w:r>
          </w:p>
          <w:p w:rsidR="0055552C" w:rsidRPr="005C5258" w:rsidRDefault="00112A14" w:rsidP="0055552C">
            <w:r>
              <w:t>(</w:t>
            </w:r>
            <w:r w:rsidRPr="00112A14">
              <w:t>816) 435-1851</w:t>
            </w:r>
            <w:r w:rsidR="0055552C" w:rsidRPr="005C5258">
              <w:t xml:space="preserve"> | </w:t>
            </w:r>
            <w:r w:rsidR="00A56C89">
              <w:t>Brittnay.Emerson@alpsinc.net</w:t>
            </w:r>
          </w:p>
          <w:p w:rsidR="00AC7A3A" w:rsidRDefault="00933D7A" w:rsidP="00112A14">
            <w:pPr>
              <w:pStyle w:val="Heading3"/>
            </w:pPr>
            <w:sdt>
              <w:sdtPr>
                <w:alias w:val="Relationship:"/>
                <w:tag w:val="Relationship:"/>
                <w:id w:val="-2064862287"/>
                <w:placeholder>
                  <w:docPart w:val="70114C2086D4466FA1A2FE892018CD24"/>
                </w:placeholder>
                <w:temporary/>
                <w:showingPlcHdr/>
                <w15:appearance w15:val="hidden"/>
              </w:sdtPr>
              <w:sdtEndPr/>
              <w:sdtContent>
                <w:r w:rsidR="0055552C" w:rsidRPr="005C5258">
                  <w:t>Relationship</w:t>
                </w:r>
              </w:sdtContent>
            </w:sdt>
          </w:p>
          <w:p w:rsidR="00112A14" w:rsidRDefault="00112A14" w:rsidP="00112A14">
            <w:r>
              <w:t>Previous Team Member at DST systems</w:t>
            </w:r>
          </w:p>
          <w:p w:rsidR="00112A14" w:rsidRPr="005C5258" w:rsidRDefault="00A56C89" w:rsidP="00112A14">
            <w:pPr>
              <w:pStyle w:val="Heading2"/>
            </w:pPr>
            <w:r>
              <w:t>Kimberly Sevedge</w:t>
            </w:r>
          </w:p>
          <w:p w:rsidR="00112A14" w:rsidRPr="005C5258" w:rsidRDefault="00A56C89" w:rsidP="00112A14">
            <w:r>
              <w:t>Associate Business Systems Analyst</w:t>
            </w:r>
          </w:p>
          <w:p w:rsidR="00112A14" w:rsidRPr="005C5258" w:rsidRDefault="00112A14" w:rsidP="00112A14">
            <w:r>
              <w:t>DST Systems</w:t>
            </w:r>
          </w:p>
          <w:p w:rsidR="00112A14" w:rsidRPr="005C5258" w:rsidRDefault="00112A14" w:rsidP="00112A14">
            <w:r>
              <w:t>(</w:t>
            </w:r>
            <w:r w:rsidRPr="00112A14">
              <w:t>816) 435-1851</w:t>
            </w:r>
            <w:r w:rsidRPr="005C5258">
              <w:t xml:space="preserve"> | </w:t>
            </w:r>
            <w:r w:rsidR="00A56C89" w:rsidRPr="00A56C89">
              <w:t>KLSevedge@dstsystems.com</w:t>
            </w:r>
          </w:p>
          <w:p w:rsidR="00112A14" w:rsidRDefault="00112A14" w:rsidP="00112A14">
            <w:pPr>
              <w:pStyle w:val="Heading3"/>
            </w:pPr>
            <w:sdt>
              <w:sdtPr>
                <w:alias w:val="Relationship:"/>
                <w:tag w:val="Relationship:"/>
                <w:id w:val="420140959"/>
                <w:placeholder>
                  <w:docPart w:val="AE2825C9C3F649169EBFB38D7B2B9F45"/>
                </w:placeholder>
                <w:temporary/>
                <w:showingPlcHdr/>
                <w15:appearance w15:val="hidden"/>
              </w:sdtPr>
              <w:sdtContent>
                <w:r w:rsidRPr="005C5258">
                  <w:t>Relationship</w:t>
                </w:r>
              </w:sdtContent>
            </w:sdt>
          </w:p>
          <w:p w:rsidR="00112A14" w:rsidRDefault="00112A14" w:rsidP="00112A14">
            <w:r>
              <w:t>Previous Team Member at DST systems</w:t>
            </w:r>
          </w:p>
          <w:p w:rsidR="00112A14" w:rsidRDefault="00112A14" w:rsidP="00112A14"/>
          <w:p w:rsidR="00112A14" w:rsidRPr="00112A14" w:rsidRDefault="00112A14" w:rsidP="00112A14"/>
        </w:tc>
      </w:tr>
    </w:tbl>
    <w:p w:rsidR="00872FBB" w:rsidRDefault="00872FBB" w:rsidP="007F1DE4"/>
    <w:sectPr w:rsidR="00872FBB">
      <w:footerReference w:type="default" r:id="rId7"/>
      <w:pgSz w:w="12240" w:h="15840"/>
      <w:pgMar w:top="1080" w:right="1080" w:bottom="1080" w:left="1080" w:header="720" w:footer="720" w:gutter="0"/>
      <w:cols w:sep="1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D7A" w:rsidRDefault="00933D7A">
      <w:r>
        <w:separator/>
      </w:r>
    </w:p>
  </w:endnote>
  <w:endnote w:type="continuationSeparator" w:id="0">
    <w:p w:rsidR="00933D7A" w:rsidRDefault="00933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Name and page number table"/>
    </w:tblPr>
    <w:tblGrid>
      <w:gridCol w:w="8640"/>
      <w:gridCol w:w="1440"/>
    </w:tblGrid>
    <w:tr w:rsidR="00872FBB" w:rsidRPr="00872FBB" w:rsidTr="00872FBB">
      <w:tc>
        <w:tcPr>
          <w:tcW w:w="8640" w:type="dxa"/>
          <w:vAlign w:val="bottom"/>
        </w:tcPr>
        <w:sdt>
          <w:sdtPr>
            <w:alias w:val="Enter your name:"/>
            <w:tag w:val="Enter your name:"/>
            <w:id w:val="1478026850"/>
            <w:placeholder>
              <w:docPart w:val="DC9581022592457FA7446903409CDB76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:rsidR="00872FBB" w:rsidRPr="00872FBB" w:rsidRDefault="00112A14" w:rsidP="00872FBB">
              <w:pPr>
                <w:pStyle w:val="Footer"/>
              </w:pPr>
              <w:r>
                <w:t>Dannielle Dennis</w:t>
              </w:r>
            </w:p>
          </w:sdtContent>
        </w:sdt>
      </w:tc>
      <w:tc>
        <w:tcPr>
          <w:tcW w:w="1440" w:type="dxa"/>
          <w:vAlign w:val="bottom"/>
        </w:tcPr>
        <w:p w:rsidR="00872FBB" w:rsidRPr="00872FBB" w:rsidRDefault="00872FBB" w:rsidP="00872FBB">
          <w:pPr>
            <w:pStyle w:val="Footer-RightAlign"/>
          </w:pPr>
          <w:r w:rsidRPr="00872FBB">
            <w:fldChar w:fldCharType="begin"/>
          </w:r>
          <w:r w:rsidRPr="00872FBB">
            <w:instrText xml:space="preserve"> PAGE   \* MERGEFORMAT </w:instrText>
          </w:r>
          <w:r w:rsidRPr="00872FBB">
            <w:fldChar w:fldCharType="separate"/>
          </w:r>
          <w:r w:rsidR="003221C0">
            <w:rPr>
              <w:noProof/>
            </w:rPr>
            <w:t>2</w:t>
          </w:r>
          <w:r w:rsidRPr="00872FBB">
            <w:fldChar w:fldCharType="end"/>
          </w:r>
        </w:p>
      </w:tc>
    </w:tr>
  </w:tbl>
  <w:p w:rsidR="009861DF" w:rsidRDefault="009861DF" w:rsidP="006126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D7A" w:rsidRDefault="00933D7A">
      <w:r>
        <w:separator/>
      </w:r>
    </w:p>
  </w:footnote>
  <w:footnote w:type="continuationSeparator" w:id="0">
    <w:p w:rsidR="00933D7A" w:rsidRDefault="00933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64A315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F4AF3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1563C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166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F0A5C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FE091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D43E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7AB66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8AA2E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EE3B9E"/>
    <w:lvl w:ilvl="0">
      <w:start w:val="1"/>
      <w:numFmt w:val="bullet"/>
      <w:pStyle w:val="ListBullet"/>
      <w:lvlText w:val=""/>
      <w:lvlJc w:val="left"/>
      <w:pPr>
        <w:ind w:left="432" w:hanging="360"/>
      </w:pPr>
      <w:rPr>
        <w:rFonts w:ascii="Symbol" w:hAnsi="Symbol" w:hint="default"/>
        <w:color w:val="5B9BD5" w:themeColor="accent1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14"/>
    <w:rsid w:val="000414F2"/>
    <w:rsid w:val="000D259B"/>
    <w:rsid w:val="00112A14"/>
    <w:rsid w:val="002B3425"/>
    <w:rsid w:val="003221C0"/>
    <w:rsid w:val="003A02C8"/>
    <w:rsid w:val="00400834"/>
    <w:rsid w:val="00535F87"/>
    <w:rsid w:val="0055552C"/>
    <w:rsid w:val="005C5258"/>
    <w:rsid w:val="0061264F"/>
    <w:rsid w:val="00666256"/>
    <w:rsid w:val="006B3AE2"/>
    <w:rsid w:val="006D6706"/>
    <w:rsid w:val="006E3F9F"/>
    <w:rsid w:val="006F3BBC"/>
    <w:rsid w:val="007E0BD6"/>
    <w:rsid w:val="007F1DE4"/>
    <w:rsid w:val="00833601"/>
    <w:rsid w:val="0086424A"/>
    <w:rsid w:val="00872FBB"/>
    <w:rsid w:val="0088516C"/>
    <w:rsid w:val="008D1717"/>
    <w:rsid w:val="00933D7A"/>
    <w:rsid w:val="009861DF"/>
    <w:rsid w:val="00A56C89"/>
    <w:rsid w:val="00AC7A3A"/>
    <w:rsid w:val="00BE58DB"/>
    <w:rsid w:val="00C34894"/>
    <w:rsid w:val="00C45AE4"/>
    <w:rsid w:val="00C63F92"/>
    <w:rsid w:val="00C64476"/>
    <w:rsid w:val="00C97E36"/>
    <w:rsid w:val="00DA6309"/>
    <w:rsid w:val="00E30857"/>
    <w:rsid w:val="00E57693"/>
    <w:rsid w:val="00EB15EF"/>
    <w:rsid w:val="00F72DFD"/>
    <w:rsid w:val="00F7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737BFE-A987-42FC-983D-D88B012B3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258"/>
  </w:style>
  <w:style w:type="paragraph" w:styleId="Heading1">
    <w:name w:val="heading 1"/>
    <w:basedOn w:val="Normal"/>
    <w:uiPriority w:val="9"/>
    <w:qFormat/>
    <w:rsid w:val="00872FBB"/>
    <w:pPr>
      <w:keepNext/>
      <w:keepLines/>
      <w:spacing w:before="80"/>
      <w:contextualSpacing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5C5258"/>
    <w:pPr>
      <w:keepNext/>
      <w:keepLines/>
      <w:pBdr>
        <w:top w:val="single" w:sz="4" w:space="1" w:color="7F7F7F" w:themeColor="text1" w:themeTint="80"/>
      </w:pBdr>
      <w:spacing w:before="360"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FBB"/>
    <w:pPr>
      <w:keepNext/>
      <w:keepLines/>
      <w:spacing w:before="160"/>
      <w:contextualSpacing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F8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F8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F8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F8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F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F8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6256"/>
    <w:rPr>
      <w:color w:val="595959" w:themeColor="text1" w:themeTint="A6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72FB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72FBB"/>
    <w:rPr>
      <w:color w:val="2E74B5" w:themeColor="accent1" w:themeShade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72FBB"/>
    <w:rPr>
      <w:color w:val="2E74B5" w:themeColor="accent1" w:themeShade="BF"/>
      <w:szCs w:val="20"/>
    </w:rPr>
  </w:style>
  <w:style w:type="paragraph" w:styleId="IntenseQuote">
    <w:name w:val="Intense Quote"/>
    <w:basedOn w:val="Normal"/>
    <w:next w:val="Normal"/>
    <w:uiPriority w:val="10"/>
    <w:qFormat/>
    <w:rsid w:val="007E0BD6"/>
    <w:pPr>
      <w:pBdr>
        <w:top w:val="single" w:sz="4" w:space="4" w:color="2E74B5" w:themeColor="accent1" w:themeShade="BF"/>
      </w:pBdr>
      <w:ind w:left="72" w:right="72"/>
    </w:pPr>
    <w:rPr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F87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F87"/>
    <w:rPr>
      <w:rFonts w:ascii="Segoe UI" w:hAnsi="Segoe UI" w:cs="Segoe UI"/>
      <w:color w:val="595959" w:themeColor="text1" w:themeTint="A6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35F87"/>
  </w:style>
  <w:style w:type="paragraph" w:styleId="BlockText">
    <w:name w:val="Block Text"/>
    <w:basedOn w:val="Normal"/>
    <w:uiPriority w:val="99"/>
    <w:semiHidden/>
    <w:unhideWhenUsed/>
    <w:rsid w:val="0066625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35F87"/>
  </w:style>
  <w:style w:type="character" w:customStyle="1" w:styleId="BodyTextChar">
    <w:name w:val="Body Text Char"/>
    <w:basedOn w:val="DefaultParagraphFont"/>
    <w:link w:val="BodyText"/>
    <w:uiPriority w:val="99"/>
    <w:semiHidden/>
    <w:rsid w:val="00535F87"/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35F87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35F87"/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35F87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35F87"/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35F87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35F87"/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35F87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35F87"/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35F87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35F87"/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35F87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35F87"/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35F87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35F87"/>
    <w:rPr>
      <w:color w:val="595959" w:themeColor="text1" w:themeTint="A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72FBB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5F87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35F8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35F87"/>
    <w:rPr>
      <w:color w:val="595959" w:themeColor="text1" w:themeTint="A6"/>
    </w:rPr>
  </w:style>
  <w:style w:type="table" w:styleId="ColorfulGrid">
    <w:name w:val="Colorful Grid"/>
    <w:basedOn w:val="TableNormal"/>
    <w:uiPriority w:val="73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35F8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35F87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35F87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35F87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35F87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35F87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35F87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35F8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F8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F87"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F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F87"/>
    <w:rPr>
      <w:b/>
      <w:bCs/>
      <w:color w:val="595959" w:themeColor="text1" w:themeTint="A6"/>
      <w:szCs w:val="20"/>
    </w:rPr>
  </w:style>
  <w:style w:type="table" w:styleId="DarkList">
    <w:name w:val="Dark List"/>
    <w:basedOn w:val="TableNormal"/>
    <w:uiPriority w:val="70"/>
    <w:semiHidden/>
    <w:unhideWhenUsed/>
    <w:rsid w:val="00535F8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35F87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35F87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35F87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35F87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35F87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35F87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35F87"/>
  </w:style>
  <w:style w:type="character" w:customStyle="1" w:styleId="DateChar">
    <w:name w:val="Date Char"/>
    <w:basedOn w:val="DefaultParagraphFont"/>
    <w:link w:val="Date"/>
    <w:uiPriority w:val="99"/>
    <w:semiHidden/>
    <w:rsid w:val="00535F87"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35F8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35F87"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35F8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35F87"/>
    <w:rPr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sid w:val="00535F8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35F8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35F8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35F87"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35F8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35F8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35F87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35F8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35F8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5F87"/>
    <w:rPr>
      <w:color w:val="595959" w:themeColor="text1" w:themeTint="A6"/>
      <w:szCs w:val="20"/>
    </w:rPr>
  </w:style>
  <w:style w:type="table" w:styleId="GridTable1Light">
    <w:name w:val="Grid Table 1 Light"/>
    <w:basedOn w:val="TableNormal"/>
    <w:uiPriority w:val="46"/>
    <w:rsid w:val="00535F8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35F8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35F8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35F8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35F8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35F8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35F8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35F8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35F87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35F87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35F8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35F87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35F87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35F8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535F8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35F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35F8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35F8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35F8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35F8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35F8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35F8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35F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35F8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35F8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35F8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35F8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35F8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35F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35F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35F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35F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35F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35F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35F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35F8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35F8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35F87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35F8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35F87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35F87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35F8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35F8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35F8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35F87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35F8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35F87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35F87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35F8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6424A"/>
  </w:style>
  <w:style w:type="character" w:customStyle="1" w:styleId="HeaderChar">
    <w:name w:val="Header Char"/>
    <w:basedOn w:val="DefaultParagraphFont"/>
    <w:link w:val="Header"/>
    <w:uiPriority w:val="99"/>
    <w:rsid w:val="0086424A"/>
  </w:style>
  <w:style w:type="character" w:customStyle="1" w:styleId="Heading4Char">
    <w:name w:val="Heading 4 Char"/>
    <w:basedOn w:val="DefaultParagraphFont"/>
    <w:link w:val="Heading4"/>
    <w:uiPriority w:val="9"/>
    <w:semiHidden/>
    <w:rsid w:val="00535F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F8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F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F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F8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F8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35F87"/>
  </w:style>
  <w:style w:type="paragraph" w:styleId="HTMLAddress">
    <w:name w:val="HTML Address"/>
    <w:basedOn w:val="Normal"/>
    <w:link w:val="HTMLAddressChar"/>
    <w:uiPriority w:val="99"/>
    <w:semiHidden/>
    <w:unhideWhenUsed/>
    <w:rsid w:val="00535F8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35F87"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rsid w:val="00535F8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35F8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35F8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35F8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F8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F87"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35F8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35F8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35F87"/>
    <w:rPr>
      <w:i/>
      <w:iCs/>
    </w:rPr>
  </w:style>
  <w:style w:type="character" w:styleId="Hyperlink">
    <w:name w:val="Hyperlink"/>
    <w:basedOn w:val="DefaultParagraphFont"/>
    <w:uiPriority w:val="99"/>
    <w:unhideWhenUsed/>
    <w:rsid w:val="00535F87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35F8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35F8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35F8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35F8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35F8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35F8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35F8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35F8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35F8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35F8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6625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2FBB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535F8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35F87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35F87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35F87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35F87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35F87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35F87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35F8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35F87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35F87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35F87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35F87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35F87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35F87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35F8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35F87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35F87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35F87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35F87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35F87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35F87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35F87"/>
  </w:style>
  <w:style w:type="paragraph" w:styleId="List">
    <w:name w:val="List"/>
    <w:basedOn w:val="Normal"/>
    <w:uiPriority w:val="99"/>
    <w:semiHidden/>
    <w:unhideWhenUsed/>
    <w:rsid w:val="00535F8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35F8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35F8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35F8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35F87"/>
    <w:pPr>
      <w:ind w:left="1800" w:hanging="360"/>
      <w:contextualSpacing/>
    </w:pPr>
  </w:style>
  <w:style w:type="paragraph" w:styleId="ListBullet">
    <w:name w:val="List Bullet"/>
    <w:basedOn w:val="Normal"/>
    <w:uiPriority w:val="39"/>
    <w:semiHidden/>
    <w:unhideWhenUsed/>
    <w:qFormat/>
    <w:rsid w:val="00535F8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35F8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35F8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35F8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35F8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35F87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35F87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35F87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35F87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35F87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35F8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35F8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35F8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35F8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35F8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72FB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35F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35F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35F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35F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35F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35F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35F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535F8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35F87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35F87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35F87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35F87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35F87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35F87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535F8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35F87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35F87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35F87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35F87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35F8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35F87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35F8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35F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35F8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35F8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35F8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35F8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35F8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35F8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35F87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35F87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35F87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35F87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35F87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35F87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35F8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35F8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35F87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35F8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35F87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35F87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35F8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35F8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35F87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35F87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35F87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35F87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35F87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35F87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35F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35F87"/>
    <w:rPr>
      <w:rFonts w:ascii="Consolas" w:hAnsi="Consolas"/>
      <w:color w:val="595959" w:themeColor="text1" w:themeTint="A6"/>
      <w:szCs w:val="20"/>
    </w:rPr>
  </w:style>
  <w:style w:type="table" w:styleId="MediumGrid1">
    <w:name w:val="Medium Grid 1"/>
    <w:basedOn w:val="TableNormal"/>
    <w:uiPriority w:val="67"/>
    <w:semiHidden/>
    <w:unhideWhenUsed/>
    <w:rsid w:val="00535F8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35F87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35F87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35F87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35F87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35F87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35F87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35F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35F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35F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35F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35F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35F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35F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35F87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35F8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35F87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35F87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35F87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35F87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35F87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35F87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35F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35F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35F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35F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35F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35F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35F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35F8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35F87"/>
    <w:rPr>
      <w:rFonts w:asciiTheme="majorHAnsi" w:eastAsiaTheme="majorEastAsia" w:hAnsiTheme="majorHAnsi" w:cstheme="majorBidi"/>
      <w:color w:val="595959" w:themeColor="text1" w:themeTint="A6"/>
      <w:sz w:val="24"/>
      <w:szCs w:val="24"/>
      <w:shd w:val="pct20" w:color="auto" w:fill="auto"/>
    </w:rPr>
  </w:style>
  <w:style w:type="paragraph" w:styleId="NoSpacing">
    <w:name w:val="No Spacing"/>
    <w:semiHidden/>
    <w:unhideWhenUsed/>
    <w:qFormat/>
    <w:rsid w:val="00535F87"/>
  </w:style>
  <w:style w:type="paragraph" w:styleId="NormalWeb">
    <w:name w:val="Normal (Web)"/>
    <w:basedOn w:val="Normal"/>
    <w:uiPriority w:val="99"/>
    <w:semiHidden/>
    <w:unhideWhenUsed/>
    <w:rsid w:val="00535F8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35F8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35F8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35F87"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rsid w:val="00535F87"/>
  </w:style>
  <w:style w:type="table" w:styleId="PlainTable1">
    <w:name w:val="Plain Table 1"/>
    <w:basedOn w:val="TableNormal"/>
    <w:uiPriority w:val="41"/>
    <w:rsid w:val="00535F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35F8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35F8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35F8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35F8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35F8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35F87"/>
    <w:rPr>
      <w:rFonts w:ascii="Consolas" w:hAnsi="Consolas"/>
      <w:color w:val="595959" w:themeColor="text1" w:themeTint="A6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6256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625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35F8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35F87"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535F8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35F87"/>
    <w:rPr>
      <w:color w:val="595959" w:themeColor="text1" w:themeTint="A6"/>
    </w:rPr>
  </w:style>
  <w:style w:type="character" w:styleId="Strong">
    <w:name w:val="Strong"/>
    <w:basedOn w:val="DefaultParagraphFont"/>
    <w:uiPriority w:val="22"/>
    <w:semiHidden/>
    <w:unhideWhenUsed/>
    <w:qFormat/>
    <w:rsid w:val="00535F8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2FBB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72FBB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35F8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35F8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35F8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35F8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35F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35F8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35F8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35F8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35F8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35F8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35F8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35F8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35F8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35F8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35F8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35F8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35F8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35F8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35F8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35F8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35F8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35F8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35F8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35F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35F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35F8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35F8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35F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35F8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35F8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35F8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35F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35F8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35F8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35F8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35F8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35F8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35F87"/>
  </w:style>
  <w:style w:type="table" w:styleId="TableProfessional">
    <w:name w:val="Table Professional"/>
    <w:basedOn w:val="TableNormal"/>
    <w:uiPriority w:val="99"/>
    <w:semiHidden/>
    <w:unhideWhenUsed/>
    <w:rsid w:val="00535F8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35F8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35F8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35F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35F8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35F8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35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35F8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35F8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35F8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872FBB"/>
    <w:pPr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72FBB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535F8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35F8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35F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35F8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35F8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35F8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35F8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35F8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35F8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35F8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2FBB"/>
    <w:pPr>
      <w:outlineLvl w:val="9"/>
    </w:pPr>
  </w:style>
  <w:style w:type="paragraph" w:customStyle="1" w:styleId="Footer-RightAlign">
    <w:name w:val="Footer - Right Align"/>
    <w:basedOn w:val="Normal"/>
    <w:uiPriority w:val="99"/>
    <w:qFormat/>
    <w:rsid w:val="00872FBB"/>
    <w:pPr>
      <w:jc w:val="right"/>
    </w:pPr>
    <w:rPr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t203574\AppData\Roaming\Microsoft\Templates\Resume%20referenc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D5CBB999DE4A759496955FF84E3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33B15-5AB1-4AF4-BFCE-28C2BF1E04A3}"/>
      </w:docPartPr>
      <w:docPartBody>
        <w:p w:rsidR="00000000" w:rsidRDefault="00BC18EB">
          <w:pPr>
            <w:pStyle w:val="28D5CBB999DE4A759496955FF84E39CC"/>
          </w:pPr>
          <w:r>
            <w:t>Your name</w:t>
          </w:r>
        </w:p>
      </w:docPartBody>
    </w:docPart>
    <w:docPart>
      <w:docPartPr>
        <w:name w:val="8AA9A4C71DE94B718D70C0383BD3B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13A1E-0F98-4D56-A100-2D67FB7C8A5B}"/>
      </w:docPartPr>
      <w:docPartBody>
        <w:p w:rsidR="00000000" w:rsidRDefault="00BC18EB">
          <w:pPr>
            <w:pStyle w:val="8AA9A4C71DE94B718D70C0383BD3BEFA"/>
          </w:pPr>
          <w:r>
            <w:t>References</w:t>
          </w:r>
        </w:p>
      </w:docPartBody>
    </w:docPart>
    <w:docPart>
      <w:docPartPr>
        <w:name w:val="01F06687066A400AB2E5C2EB017AE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7307E-501B-48E9-8553-0ED95473490F}"/>
      </w:docPartPr>
      <w:docPartBody>
        <w:p w:rsidR="00000000" w:rsidRDefault="00BC18EB">
          <w:pPr>
            <w:pStyle w:val="01F06687066A400AB2E5C2EB017AE4C1"/>
          </w:pPr>
          <w:r>
            <w:t>Relationship</w:t>
          </w:r>
        </w:p>
      </w:docPartBody>
    </w:docPart>
    <w:docPart>
      <w:docPartPr>
        <w:name w:val="A3893CA2112943C4AF04EA0CE0E0C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B1AB2-E3BE-497F-B639-C9EA7AEA1369}"/>
      </w:docPartPr>
      <w:docPartBody>
        <w:p w:rsidR="00000000" w:rsidRDefault="00BC18EB">
          <w:pPr>
            <w:pStyle w:val="A3893CA2112943C4AF04EA0CE0E0C045"/>
          </w:pPr>
          <w:r>
            <w:t>Relationship</w:t>
          </w:r>
        </w:p>
      </w:docPartBody>
    </w:docPart>
    <w:docPart>
      <w:docPartPr>
        <w:name w:val="70114C2086D4466FA1A2FE892018C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1D1F9-68C4-4D9C-A929-46882C3A6AA4}"/>
      </w:docPartPr>
      <w:docPartBody>
        <w:p w:rsidR="00000000" w:rsidRDefault="00BC18EB">
          <w:pPr>
            <w:pStyle w:val="70114C2086D4466FA1A2FE892018CD24"/>
          </w:pPr>
          <w:r>
            <w:t>Relationship</w:t>
          </w:r>
        </w:p>
      </w:docPartBody>
    </w:docPart>
    <w:docPart>
      <w:docPartPr>
        <w:name w:val="DC9581022592457FA7446903409CD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54328-46AC-4A3D-8F1B-604FB5167115}"/>
      </w:docPartPr>
      <w:docPartBody>
        <w:p w:rsidR="00000000" w:rsidRDefault="00E05C1B" w:rsidP="00E05C1B">
          <w:pPr>
            <w:pStyle w:val="DC9581022592457FA7446903409CDB76"/>
          </w:pPr>
          <w:r>
            <w:t>Email</w:t>
          </w:r>
        </w:p>
      </w:docPartBody>
    </w:docPart>
    <w:docPart>
      <w:docPartPr>
        <w:name w:val="AE2825C9C3F649169EBFB38D7B2B9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64121-FD8D-4B11-9375-10A93F3DBBD1}"/>
      </w:docPartPr>
      <w:docPartBody>
        <w:p w:rsidR="00000000" w:rsidRDefault="00E05C1B" w:rsidP="00E05C1B">
          <w:pPr>
            <w:pStyle w:val="AE2825C9C3F649169EBFB38D7B2B9F45"/>
          </w:pPr>
          <w:r>
            <w:t>Relationship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C1B"/>
    <w:rsid w:val="00BC18EB"/>
    <w:rsid w:val="00E0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D5CBB999DE4A759496955FF84E39CC">
    <w:name w:val="28D5CBB999DE4A759496955FF84E39CC"/>
  </w:style>
  <w:style w:type="paragraph" w:customStyle="1" w:styleId="550D016B5A08423F84E592D47F51428D">
    <w:name w:val="550D016B5A08423F84E592D47F51428D"/>
  </w:style>
  <w:style w:type="paragraph" w:customStyle="1" w:styleId="71457ECF8DE747A19F54C05ABD8C6FEF">
    <w:name w:val="71457ECF8DE747A19F54C05ABD8C6FEF"/>
  </w:style>
  <w:style w:type="paragraph" w:customStyle="1" w:styleId="05B9F2CC91E441B2BCEAB1FC08B277E1">
    <w:name w:val="05B9F2CC91E441B2BCEAB1FC08B277E1"/>
  </w:style>
  <w:style w:type="paragraph" w:customStyle="1" w:styleId="E2FABB025EE64889A76F8C5F26EE9D5C">
    <w:name w:val="E2FABB025EE64889A76F8C5F26EE9D5C"/>
  </w:style>
  <w:style w:type="paragraph" w:customStyle="1" w:styleId="8AA9A4C71DE94B718D70C0383BD3BEFA">
    <w:name w:val="8AA9A4C71DE94B718D70C0383BD3BEFA"/>
  </w:style>
  <w:style w:type="paragraph" w:customStyle="1" w:styleId="DF816A5518E2460E8CBD1AC658627645">
    <w:name w:val="DF816A5518E2460E8CBD1AC658627645"/>
  </w:style>
  <w:style w:type="paragraph" w:customStyle="1" w:styleId="341CF032FB414EB5B2D7D9FCFB0763C3">
    <w:name w:val="341CF032FB414EB5B2D7D9FCFB0763C3"/>
  </w:style>
  <w:style w:type="paragraph" w:customStyle="1" w:styleId="BE38CC69A4954A32BAE48E7F45A42B67">
    <w:name w:val="BE38CC69A4954A32BAE48E7F45A42B67"/>
  </w:style>
  <w:style w:type="paragraph" w:customStyle="1" w:styleId="712A515C48D74ACC9CE8F2B8F480C37D">
    <w:name w:val="712A515C48D74ACC9CE8F2B8F480C37D"/>
  </w:style>
  <w:style w:type="paragraph" w:customStyle="1" w:styleId="4DC2FB0AF75247078424F5B6C48A2344">
    <w:name w:val="4DC2FB0AF75247078424F5B6C48A2344"/>
  </w:style>
  <w:style w:type="paragraph" w:customStyle="1" w:styleId="01F06687066A400AB2E5C2EB017AE4C1">
    <w:name w:val="01F06687066A400AB2E5C2EB017AE4C1"/>
  </w:style>
  <w:style w:type="paragraph" w:customStyle="1" w:styleId="D4B89AE21F6D40BEBFFC6288E9A72A87">
    <w:name w:val="D4B89AE21F6D40BEBFFC6288E9A72A87"/>
  </w:style>
  <w:style w:type="paragraph" w:customStyle="1" w:styleId="867D9955F0AF4DD584C58571AA5238ED">
    <w:name w:val="867D9955F0AF4DD584C58571AA5238ED"/>
  </w:style>
  <w:style w:type="paragraph" w:customStyle="1" w:styleId="B8D56A6430534E1BAA2065A4B9BB14A8">
    <w:name w:val="B8D56A6430534E1BAA2065A4B9BB14A8"/>
  </w:style>
  <w:style w:type="paragraph" w:customStyle="1" w:styleId="B4415BF675BB4B908B2A7B56F3206A92">
    <w:name w:val="B4415BF675BB4B908B2A7B56F3206A92"/>
  </w:style>
  <w:style w:type="paragraph" w:customStyle="1" w:styleId="8C47014068344B48929C0FECE2B3C468">
    <w:name w:val="8C47014068344B48929C0FECE2B3C468"/>
  </w:style>
  <w:style w:type="paragraph" w:customStyle="1" w:styleId="5ED9A322E57F4F42B6F05464AF2890F6">
    <w:name w:val="5ED9A322E57F4F42B6F05464AF2890F6"/>
  </w:style>
  <w:style w:type="paragraph" w:customStyle="1" w:styleId="CA448435DF6341929B0DCCB6D912018A">
    <w:name w:val="CA448435DF6341929B0DCCB6D912018A"/>
  </w:style>
  <w:style w:type="paragraph" w:customStyle="1" w:styleId="1190D2C97C7E4F9089531A35906697AF">
    <w:name w:val="1190D2C97C7E4F9089531A35906697AF"/>
  </w:style>
  <w:style w:type="paragraph" w:customStyle="1" w:styleId="88CFD2A93CF74F8BA672720E05D8A120">
    <w:name w:val="88CFD2A93CF74F8BA672720E05D8A120"/>
  </w:style>
  <w:style w:type="paragraph" w:customStyle="1" w:styleId="D56436EEB1D64A4586F6445DCF5FDBA6">
    <w:name w:val="D56436EEB1D64A4586F6445DCF5FDBA6"/>
  </w:style>
  <w:style w:type="paragraph" w:customStyle="1" w:styleId="7670CFEDA3AB4A189B7F21082C900A62">
    <w:name w:val="7670CFEDA3AB4A189B7F21082C900A62"/>
  </w:style>
  <w:style w:type="paragraph" w:customStyle="1" w:styleId="20660F9F86934EBDAEDE8D67DC162266">
    <w:name w:val="20660F9F86934EBDAEDE8D67DC162266"/>
  </w:style>
  <w:style w:type="paragraph" w:customStyle="1" w:styleId="A3893CA2112943C4AF04EA0CE0E0C045">
    <w:name w:val="A3893CA2112943C4AF04EA0CE0E0C045"/>
  </w:style>
  <w:style w:type="paragraph" w:customStyle="1" w:styleId="4EBD951C1C0941C3A0652DB09F3C2C9E">
    <w:name w:val="4EBD951C1C0941C3A0652DB09F3C2C9E"/>
  </w:style>
  <w:style w:type="paragraph" w:customStyle="1" w:styleId="97ECA03708EA42EC8915DA3BF3754BE2">
    <w:name w:val="97ECA03708EA42EC8915DA3BF3754BE2"/>
  </w:style>
  <w:style w:type="paragraph" w:customStyle="1" w:styleId="E93FBF29BBD84123B0754263C198DC2E">
    <w:name w:val="E93FBF29BBD84123B0754263C198DC2E"/>
  </w:style>
  <w:style w:type="paragraph" w:customStyle="1" w:styleId="14313FA120A84C4A95573D8A03D3E94B">
    <w:name w:val="14313FA120A84C4A95573D8A03D3E94B"/>
  </w:style>
  <w:style w:type="paragraph" w:customStyle="1" w:styleId="0DFC8A42708544429376ECBE3F5BAF95">
    <w:name w:val="0DFC8A42708544429376ECBE3F5BAF95"/>
  </w:style>
  <w:style w:type="paragraph" w:customStyle="1" w:styleId="6D1CA61366204C43B9C48BA47CA284E6">
    <w:name w:val="6D1CA61366204C43B9C48BA47CA284E6"/>
  </w:style>
  <w:style w:type="paragraph" w:customStyle="1" w:styleId="B2707194311A4D0496A46C0BA5297EC7">
    <w:name w:val="B2707194311A4D0496A46C0BA5297EC7"/>
  </w:style>
  <w:style w:type="paragraph" w:customStyle="1" w:styleId="42304369B1A04D8C9E6E6D8802BA384B">
    <w:name w:val="42304369B1A04D8C9E6E6D8802BA384B"/>
  </w:style>
  <w:style w:type="paragraph" w:customStyle="1" w:styleId="84E5B62E7FA84B2982ED1DDB2F0838D6">
    <w:name w:val="84E5B62E7FA84B2982ED1DDB2F0838D6"/>
  </w:style>
  <w:style w:type="paragraph" w:customStyle="1" w:styleId="2A0776378308433C9C26C7F2C87BBF2B">
    <w:name w:val="2A0776378308433C9C26C7F2C87BBF2B"/>
  </w:style>
  <w:style w:type="paragraph" w:customStyle="1" w:styleId="C7A05D0F38F040938B209DD08BE638FB">
    <w:name w:val="C7A05D0F38F040938B209DD08BE638FB"/>
  </w:style>
  <w:style w:type="paragraph" w:customStyle="1" w:styleId="4539E00D8C1F4AF29960FC7E427D5E84">
    <w:name w:val="4539E00D8C1F4AF29960FC7E427D5E84"/>
  </w:style>
  <w:style w:type="paragraph" w:customStyle="1" w:styleId="70114C2086D4466FA1A2FE892018CD24">
    <w:name w:val="70114C2086D4466FA1A2FE892018CD24"/>
  </w:style>
  <w:style w:type="paragraph" w:customStyle="1" w:styleId="7A6FD4D66AA742D8A703BA4F3F3F8D2C">
    <w:name w:val="7A6FD4D66AA742D8A703BA4F3F3F8D2C"/>
  </w:style>
  <w:style w:type="paragraph" w:customStyle="1" w:styleId="D7A52E0F8A7F43DD8C78C5BDD3795BB3">
    <w:name w:val="D7A52E0F8A7F43DD8C78C5BDD3795BB3"/>
  </w:style>
  <w:style w:type="paragraph" w:customStyle="1" w:styleId="ECB0E9793368474BA28FBC7BC42669A5">
    <w:name w:val="ECB0E9793368474BA28FBC7BC42669A5"/>
  </w:style>
  <w:style w:type="paragraph" w:customStyle="1" w:styleId="A1160E658DBC4BD19B286258AA8ED385">
    <w:name w:val="A1160E658DBC4BD19B286258AA8ED385"/>
  </w:style>
  <w:style w:type="paragraph" w:customStyle="1" w:styleId="CCEA15A3E12A453F8534E43D1BC0443B">
    <w:name w:val="CCEA15A3E12A453F8534E43D1BC0443B"/>
  </w:style>
  <w:style w:type="paragraph" w:customStyle="1" w:styleId="DC9581022592457FA7446903409CDB76">
    <w:name w:val="DC9581022592457FA7446903409CDB76"/>
    <w:rsid w:val="00E05C1B"/>
  </w:style>
  <w:style w:type="paragraph" w:customStyle="1" w:styleId="AE2825C9C3F649169EBFB38D7B2B9F45">
    <w:name w:val="AE2825C9C3F649169EBFB38D7B2B9F45"/>
    <w:rsid w:val="00E05C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references.dotx</Template>
  <TotalTime>18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pcuser</dc:creator>
  <cp:keywords>Dannielle Dennis</cp:keywords>
  <cp:lastModifiedBy>Dennis, Dannielle S</cp:lastModifiedBy>
  <cp:revision>1</cp:revision>
  <dcterms:created xsi:type="dcterms:W3CDTF">2018-07-27T20:41:00Z</dcterms:created>
  <dcterms:modified xsi:type="dcterms:W3CDTF">2018-07-27T20:59:00Z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