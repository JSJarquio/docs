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480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2D093E">
        <w:trPr>
          <w:trHeight w:val="80"/>
        </w:trPr>
        <w:tc>
          <w:tcPr>
            <w:tcW w:w="5008" w:type="dxa"/>
            <w:vAlign w:val="bottom"/>
          </w:tcPr>
          <w:p w:rsidR="00C84833" w:rsidRDefault="00CC16DF" w:rsidP="00D02C84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CB194849415A48749E4CE368FB1D56A4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BC604F">
                  <w:t>Dannielle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1CB1041E7CA4AD88F904D3A7A96A51F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D02C84">
                  <w:t>Dennis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CC16DF" w:rsidP="002D093E">
                  <w:pPr>
                    <w:pStyle w:val="ContactInfo"/>
                    <w:framePr w:hSpace="180" w:wrap="around" w:hAnchor="margin" w:y="-480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DE8E8FBF536E405F8D7DB505CAF2A88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BC604F">
                        <w:t>11009 E 72ND Street</w:t>
                      </w:r>
                      <w:r w:rsidR="00BC604F">
                        <w:br/>
                        <w:t xml:space="preserve"> Raytown MO, 64133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2D093E">
                  <w:pPr>
                    <w:pStyle w:val="Icons"/>
                    <w:framePr w:hSpace="180" w:wrap="around" w:hAnchor="margin" w:y="-48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EDC8E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E6329E49A2744CDC8AA7497BDA1F31C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BC604F" w:rsidP="002D093E">
                      <w:pPr>
                        <w:pStyle w:val="ContactInfo"/>
                        <w:framePr w:hSpace="180" w:wrap="around" w:hAnchor="margin" w:y="-480"/>
                      </w:pPr>
                      <w:r>
                        <w:t>(816)805-8610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2D093E">
                  <w:pPr>
                    <w:pStyle w:val="Icons"/>
                    <w:framePr w:hSpace="180" w:wrap="around" w:hAnchor="margin" w:y="-48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298AF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5CAACF24FF184FB097871609F3FEEF5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BC604F" w:rsidP="002D093E">
                      <w:pPr>
                        <w:pStyle w:val="ContactInfo"/>
                        <w:framePr w:hSpace="180" w:wrap="around" w:hAnchor="margin" w:y="-480"/>
                      </w:pPr>
                      <w:r>
                        <w:t>Dannielledennis@gmail.com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2D093E">
                  <w:pPr>
                    <w:pStyle w:val="Icons"/>
                    <w:framePr w:hSpace="180" w:wrap="around" w:hAnchor="margin" w:y="-48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3647D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DBF29289823649838BEF0CA44AC96B6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331F28" w:rsidP="002D093E">
                      <w:pPr>
                        <w:pStyle w:val="ContactInfo"/>
                        <w:framePr w:hSpace="180" w:wrap="around" w:hAnchor="margin" w:y="-480"/>
                      </w:pPr>
                      <w:r>
                        <w:t>https:/www.linkedin.com/in/dannielle-dennis-570bb5165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2D093E">
                  <w:pPr>
                    <w:pStyle w:val="Icons"/>
                    <w:framePr w:hSpace="180" w:wrap="around" w:hAnchor="margin" w:y="-48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742C5A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D7ACADDC9AEC48A8A80F2FFF924A4A93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C816E7" w:rsidP="002D093E">
                      <w:pPr>
                        <w:pStyle w:val="ContactInfo"/>
                        <w:framePr w:hSpace="180" w:wrap="around" w:hAnchor="margin" w:y="-480"/>
                        <w:jc w:val="center"/>
                      </w:pPr>
                      <w:r w:rsidRPr="009D0878">
                        <w:t>Twitter/Blog/Portfolio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2D093E">
                  <w:pPr>
                    <w:pStyle w:val="Icons"/>
                    <w:framePr w:hSpace="180" w:wrap="around" w:hAnchor="margin" w:y="-480"/>
                    <w:jc w:val="left"/>
                  </w:pPr>
                </w:p>
              </w:tc>
            </w:tr>
          </w:tbl>
          <w:p w:rsidR="00D92B95" w:rsidRDefault="00D92B95" w:rsidP="00BC604F">
            <w:pPr>
              <w:pStyle w:val="Header"/>
            </w:pPr>
          </w:p>
        </w:tc>
      </w:tr>
    </w:tbl>
    <w:p w:rsidR="00AD13CB" w:rsidRDefault="00CC16DF" w:rsidP="002D093E">
      <w:pPr>
        <w:pStyle w:val="Heading1"/>
        <w:pBdr>
          <w:top w:val="single" w:sz="4" w:space="31" w:color="A6A6A6" w:themeColor="background1" w:themeShade="A6"/>
        </w:pBdr>
      </w:pPr>
      <w:sdt>
        <w:sdtPr>
          <w:alias w:val="Skills:"/>
          <w:tag w:val="Skills:"/>
          <w:id w:val="-891506033"/>
          <w:placeholder>
            <w:docPart w:val="A800E4F422D04F838AD11FAFCE3178B6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Default="002E4685" w:rsidP="00BC7376">
            <w:pPr>
              <w:pStyle w:val="ListBullet"/>
              <w:numPr>
                <w:ilvl w:val="0"/>
                <w:numId w:val="4"/>
              </w:numPr>
            </w:pPr>
            <w:r>
              <w:t>Collaborative Problem Solving</w:t>
            </w:r>
          </w:p>
          <w:p w:rsidR="00752315" w:rsidRDefault="002E4685" w:rsidP="002E4685">
            <w:pPr>
              <w:pStyle w:val="ListBullet"/>
              <w:numPr>
                <w:ilvl w:val="0"/>
                <w:numId w:val="4"/>
              </w:numPr>
            </w:pPr>
            <w:r>
              <w:t>Adaptable to Technology</w:t>
            </w:r>
          </w:p>
          <w:p w:rsidR="002E4685" w:rsidRDefault="002E4685" w:rsidP="002E4685">
            <w:pPr>
              <w:pStyle w:val="ListBullet"/>
              <w:numPr>
                <w:ilvl w:val="0"/>
                <w:numId w:val="4"/>
              </w:numPr>
            </w:pPr>
            <w:r>
              <w:t>Verbal and Written Communication</w:t>
            </w:r>
          </w:p>
          <w:p w:rsidR="002E4685" w:rsidRDefault="002E4685" w:rsidP="002E4685">
            <w:pPr>
              <w:pStyle w:val="ListBullet"/>
              <w:numPr>
                <w:ilvl w:val="0"/>
                <w:numId w:val="4"/>
              </w:numPr>
            </w:pPr>
            <w:r>
              <w:t>Customer Support</w:t>
            </w:r>
          </w:p>
          <w:p w:rsidR="002E4685" w:rsidRDefault="002E4685" w:rsidP="002E4685">
            <w:pPr>
              <w:pStyle w:val="ListBullet"/>
              <w:numPr>
                <w:ilvl w:val="0"/>
                <w:numId w:val="4"/>
              </w:numPr>
            </w:pPr>
            <w:r>
              <w:t>Multitasking</w:t>
            </w:r>
          </w:p>
          <w:p w:rsidR="002E4685" w:rsidRDefault="002E4685" w:rsidP="002E4685">
            <w:pPr>
              <w:pStyle w:val="ListBullet"/>
              <w:numPr>
                <w:ilvl w:val="0"/>
                <w:numId w:val="4"/>
              </w:numPr>
            </w:pPr>
            <w:r>
              <w:t>MS Office</w:t>
            </w:r>
          </w:p>
          <w:p w:rsidR="000D48C9" w:rsidRDefault="000D48C9" w:rsidP="002E4685">
            <w:pPr>
              <w:pStyle w:val="ListBullet"/>
              <w:numPr>
                <w:ilvl w:val="0"/>
                <w:numId w:val="4"/>
              </w:numPr>
            </w:pPr>
            <w:r>
              <w:t>Client Focused</w:t>
            </w:r>
          </w:p>
          <w:p w:rsidR="002F51AD" w:rsidRPr="004937AE" w:rsidRDefault="002F51AD" w:rsidP="002E4685">
            <w:pPr>
              <w:pStyle w:val="ListBullet"/>
              <w:numPr>
                <w:ilvl w:val="0"/>
                <w:numId w:val="4"/>
              </w:numPr>
            </w:pPr>
            <w:r>
              <w:t>Detail oriented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Default="00E92CE9" w:rsidP="00BC7376">
            <w:pPr>
              <w:pStyle w:val="ListBullet"/>
            </w:pPr>
            <w:r>
              <w:t>JIRA</w:t>
            </w:r>
          </w:p>
          <w:p w:rsidR="00752315" w:rsidRDefault="002D093E" w:rsidP="00BC7376">
            <w:pPr>
              <w:pStyle w:val="ListBullet"/>
            </w:pPr>
            <w:r>
              <w:t>Workday</w:t>
            </w:r>
          </w:p>
          <w:p w:rsidR="00752315" w:rsidRDefault="00E92CE9" w:rsidP="00E92CE9">
            <w:pPr>
              <w:pStyle w:val="ListBullet"/>
            </w:pPr>
            <w:r>
              <w:t>AWD/TA2000</w:t>
            </w:r>
          </w:p>
          <w:p w:rsidR="002E4685" w:rsidRDefault="002E4685" w:rsidP="00E92CE9">
            <w:pPr>
              <w:pStyle w:val="ListBullet"/>
            </w:pPr>
            <w:r>
              <w:t>Project Coordination</w:t>
            </w:r>
          </w:p>
          <w:p w:rsidR="002E4685" w:rsidRDefault="002E4685" w:rsidP="00E92CE9">
            <w:pPr>
              <w:pStyle w:val="ListBullet"/>
            </w:pPr>
            <w:r>
              <w:t>Outlook</w:t>
            </w:r>
          </w:p>
          <w:p w:rsidR="002E4685" w:rsidRDefault="002E4685" w:rsidP="00E92CE9">
            <w:pPr>
              <w:pStyle w:val="ListBullet"/>
            </w:pPr>
            <w:r>
              <w:t>SmartDesk2</w:t>
            </w:r>
          </w:p>
          <w:p w:rsidR="002E4685" w:rsidRDefault="002E4685" w:rsidP="00E92CE9">
            <w:pPr>
              <w:pStyle w:val="ListBullet"/>
            </w:pPr>
            <w:r>
              <w:t>Mainframe (3270)</w:t>
            </w:r>
          </w:p>
          <w:p w:rsidR="00C816E7" w:rsidRPr="004937AE" w:rsidRDefault="00C816E7" w:rsidP="00E92CE9">
            <w:pPr>
              <w:pStyle w:val="ListBullet"/>
            </w:pPr>
            <w:r>
              <w:t>Powerselect</w:t>
            </w:r>
          </w:p>
        </w:tc>
      </w:tr>
    </w:tbl>
    <w:p w:rsidR="005B1D68" w:rsidRDefault="00CC16DF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29D9C12439E44F99840910CF9B1F7002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0D48C9" w:rsidP="00D413F9">
      <w:pPr>
        <w:pStyle w:val="Heading3"/>
      </w:pPr>
      <w:r>
        <w:t>october 2016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:rsidR="0023705D" w:rsidRPr="00513EFC" w:rsidRDefault="002B0087" w:rsidP="00513EFC">
      <w:pPr>
        <w:pStyle w:val="Heading2"/>
      </w:pPr>
      <w:r>
        <w:t>Client Relations Specialist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DST Systems Inc. Kansas City, MO</w:t>
      </w:r>
    </w:p>
    <w:p w:rsidR="002D093E" w:rsidRDefault="00A654E9" w:rsidP="002D093E">
      <w:pPr>
        <w:pStyle w:val="ListParagraph"/>
        <w:numPr>
          <w:ilvl w:val="0"/>
          <w:numId w:val="13"/>
        </w:numPr>
      </w:pPr>
      <w:r>
        <w:t xml:space="preserve">Provide daily client support, including responding to client inquiries, setting up security enrollment in products, hosting and scheduling client calls and meetings. </w:t>
      </w:r>
    </w:p>
    <w:p w:rsidR="002D093E" w:rsidRDefault="00A654E9" w:rsidP="002D093E">
      <w:pPr>
        <w:pStyle w:val="ListParagraph"/>
        <w:numPr>
          <w:ilvl w:val="0"/>
          <w:numId w:val="13"/>
        </w:numPr>
      </w:pPr>
      <w:r>
        <w:t>Research reports aimed at overall quality improvements and updating and maintaining documen</w:t>
      </w:r>
      <w:bookmarkStart w:id="0" w:name="_GoBack"/>
      <w:bookmarkEnd w:id="0"/>
      <w:r>
        <w:t xml:space="preserve">tation and procedures. </w:t>
      </w:r>
    </w:p>
    <w:p w:rsidR="002D093E" w:rsidRDefault="00D02C84" w:rsidP="002D093E">
      <w:pPr>
        <w:pStyle w:val="ListParagraph"/>
        <w:numPr>
          <w:ilvl w:val="0"/>
          <w:numId w:val="13"/>
        </w:numPr>
      </w:pPr>
      <w:r>
        <w:t xml:space="preserve">Gathers and writes requirements for large scope projects and analyzes information for problem resolution. </w:t>
      </w:r>
    </w:p>
    <w:p w:rsidR="002D093E" w:rsidRDefault="00D02C84" w:rsidP="002D093E">
      <w:pPr>
        <w:pStyle w:val="ListParagraph"/>
        <w:numPr>
          <w:ilvl w:val="0"/>
          <w:numId w:val="13"/>
        </w:numPr>
      </w:pPr>
      <w:r>
        <w:t xml:space="preserve">Coordinate and lead projects such as new fund launch, account history purge, disaster recovery, client conversions and fund mergers. </w:t>
      </w:r>
    </w:p>
    <w:p w:rsidR="00D413F9" w:rsidRPr="00D413F9" w:rsidRDefault="00D02C84" w:rsidP="002D093E">
      <w:pPr>
        <w:pStyle w:val="ListParagraph"/>
        <w:numPr>
          <w:ilvl w:val="0"/>
          <w:numId w:val="13"/>
        </w:numPr>
      </w:pPr>
      <w:r>
        <w:t>Support multiple clients (John Hancock, Harbor Funds, Wells Fargo, Transamerica and Putnam) on a daily basis, assisting either technical support questions, issues or escalations.</w:t>
      </w:r>
    </w:p>
    <w:p w:rsidR="00D413F9" w:rsidRPr="00D413F9" w:rsidRDefault="002B0087" w:rsidP="00D413F9">
      <w:pPr>
        <w:pStyle w:val="Heading3"/>
      </w:pPr>
      <w:r>
        <w:t>jAnuary 2014</w:t>
      </w:r>
      <w:r w:rsidR="00D413F9" w:rsidRPr="00D413F9">
        <w:t xml:space="preserve"> –</w:t>
      </w:r>
      <w:r w:rsidR="00D413F9">
        <w:t xml:space="preserve"> </w:t>
      </w:r>
      <w:r>
        <w:t>october 2016</w:t>
      </w:r>
    </w:p>
    <w:p w:rsidR="00D413F9" w:rsidRPr="00513EFC" w:rsidRDefault="002B0087" w:rsidP="00513EFC">
      <w:pPr>
        <w:pStyle w:val="Heading2"/>
      </w:pPr>
      <w:r>
        <w:t>Mutual Fund Representative II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DST Systems Inc. Kansas City, MO</w:t>
      </w:r>
    </w:p>
    <w:p w:rsidR="002D093E" w:rsidRDefault="00A654E9" w:rsidP="002D093E">
      <w:pPr>
        <w:pStyle w:val="ListParagraph"/>
        <w:numPr>
          <w:ilvl w:val="0"/>
          <w:numId w:val="14"/>
        </w:numPr>
      </w:pPr>
      <w:r>
        <w:t xml:space="preserve">Provide high quality client account service by processing redemptions, wire transfers, purchases and exchanges. </w:t>
      </w:r>
    </w:p>
    <w:p w:rsidR="002D093E" w:rsidRDefault="00A654E9" w:rsidP="002D093E">
      <w:pPr>
        <w:pStyle w:val="ListParagraph"/>
        <w:numPr>
          <w:ilvl w:val="0"/>
          <w:numId w:val="14"/>
        </w:numPr>
      </w:pPr>
      <w:r>
        <w:t xml:space="preserve">Establish new client accounts and assist with step-by-step online access enrollments. </w:t>
      </w:r>
    </w:p>
    <w:p w:rsidR="002D093E" w:rsidRDefault="00A654E9" w:rsidP="002D093E">
      <w:pPr>
        <w:pStyle w:val="ListParagraph"/>
        <w:numPr>
          <w:ilvl w:val="0"/>
          <w:numId w:val="14"/>
        </w:numPr>
      </w:pPr>
      <w:r>
        <w:t xml:space="preserve">Respond to client inquiries pertaining to certain legal, regulatory and tax-related issues as well as routine account maintenance. </w:t>
      </w:r>
    </w:p>
    <w:p w:rsidR="002D093E" w:rsidRDefault="00A654E9" w:rsidP="002D093E">
      <w:pPr>
        <w:pStyle w:val="ListParagraph"/>
        <w:numPr>
          <w:ilvl w:val="0"/>
          <w:numId w:val="14"/>
        </w:numPr>
      </w:pPr>
      <w:r>
        <w:t>Identify clients’ needs/problems and handling them with urgency, professionalism and efficiently; determining alternative solutions; resolving the problem using current workflow procedures.</w:t>
      </w:r>
      <w:r w:rsidR="00D02C84">
        <w:t xml:space="preserve"> </w:t>
      </w:r>
    </w:p>
    <w:p w:rsidR="002D093E" w:rsidRDefault="00D02C84" w:rsidP="002D093E">
      <w:pPr>
        <w:pStyle w:val="ListParagraph"/>
        <w:numPr>
          <w:ilvl w:val="0"/>
          <w:numId w:val="14"/>
        </w:numPr>
      </w:pPr>
      <w:r>
        <w:lastRenderedPageBreak/>
        <w:t>Support multiple plan types such as IRAs, TODs, Coverdell, 401K plans, Money Markets and Non-IRAs accounts for Deutsche Asset and Wealth Management.</w:t>
      </w:r>
    </w:p>
    <w:p w:rsidR="002B0087" w:rsidRPr="00D413F9" w:rsidRDefault="002B0087" w:rsidP="002B0087">
      <w:pPr>
        <w:pStyle w:val="Heading3"/>
      </w:pPr>
      <w:r>
        <w:t>june 2013</w:t>
      </w:r>
      <w:r w:rsidRPr="00D413F9">
        <w:t xml:space="preserve"> –</w:t>
      </w:r>
      <w:r>
        <w:t xml:space="preserve"> december 2013</w:t>
      </w:r>
    </w:p>
    <w:p w:rsidR="002B0087" w:rsidRPr="00513EFC" w:rsidRDefault="002B0087" w:rsidP="002B0087">
      <w:pPr>
        <w:pStyle w:val="Heading2"/>
      </w:pPr>
      <w:r>
        <w:t>Front Desk Attendant/</w:t>
      </w:r>
      <w:r w:rsidRPr="00513EFC">
        <w:t xml:space="preserve"> </w:t>
      </w:r>
      <w:r>
        <w:rPr>
          <w:rStyle w:val="Emphasis"/>
        </w:rPr>
        <w:t>Quality Suites KCI, Kansas City, MO</w:t>
      </w:r>
    </w:p>
    <w:p w:rsidR="002D093E" w:rsidRDefault="00085259" w:rsidP="002D093E">
      <w:pPr>
        <w:pStyle w:val="ListParagraph"/>
        <w:numPr>
          <w:ilvl w:val="0"/>
          <w:numId w:val="15"/>
        </w:numPr>
      </w:pPr>
      <w:r>
        <w:t xml:space="preserve">Process reservations for registered guests and assist with accommodations such as arrange shuttle rides, recommend dining options and local attractions. </w:t>
      </w:r>
    </w:p>
    <w:p w:rsidR="002D093E" w:rsidRDefault="00085259" w:rsidP="002D093E">
      <w:pPr>
        <w:pStyle w:val="ListParagraph"/>
        <w:numPr>
          <w:ilvl w:val="0"/>
          <w:numId w:val="15"/>
        </w:numPr>
      </w:pPr>
      <w:r>
        <w:t xml:space="preserve">Direct hotel staff by assigning daily tasks for maintenance, room service and housekeeping. </w:t>
      </w:r>
    </w:p>
    <w:p w:rsidR="002B0087" w:rsidRDefault="00085259" w:rsidP="002D093E">
      <w:pPr>
        <w:pStyle w:val="ListParagraph"/>
        <w:numPr>
          <w:ilvl w:val="0"/>
          <w:numId w:val="15"/>
        </w:numPr>
      </w:pPr>
      <w:r>
        <w:t>Handle payments, vouchers and guest refunds. Maintain a clean and neat front desk and lobby.</w:t>
      </w:r>
    </w:p>
    <w:p w:rsidR="002B0087" w:rsidRPr="00D413F9" w:rsidRDefault="002B0087" w:rsidP="002B0087">
      <w:pPr>
        <w:pStyle w:val="Heading3"/>
      </w:pPr>
      <w:r>
        <w:t>january 2013</w:t>
      </w:r>
      <w:r w:rsidRPr="00D413F9">
        <w:t xml:space="preserve"> –</w:t>
      </w:r>
      <w:r>
        <w:t>june 2013</w:t>
      </w:r>
    </w:p>
    <w:p w:rsidR="002B0087" w:rsidRPr="00513EFC" w:rsidRDefault="002B0087" w:rsidP="002B0087">
      <w:pPr>
        <w:pStyle w:val="Heading2"/>
      </w:pPr>
      <w:r>
        <w:t>Level-1 Med Aide (LIMA)/</w:t>
      </w:r>
      <w:r w:rsidRPr="00513EFC">
        <w:t xml:space="preserve"> </w:t>
      </w:r>
      <w:r>
        <w:rPr>
          <w:rStyle w:val="Emphasis"/>
        </w:rPr>
        <w:t>Heritage Village of Gladstone, Gladstone, MO</w:t>
      </w:r>
    </w:p>
    <w:p w:rsidR="002D093E" w:rsidRDefault="00DE12A1" w:rsidP="002D093E">
      <w:pPr>
        <w:pStyle w:val="ListParagraph"/>
        <w:numPr>
          <w:ilvl w:val="0"/>
          <w:numId w:val="16"/>
        </w:numPr>
      </w:pPr>
      <w:r>
        <w:t xml:space="preserve">Monitor and dispense daily prescription medications to patients. Record daily vitals, update Medication Administration Record (MAR) and count controlled substances. </w:t>
      </w:r>
    </w:p>
    <w:p w:rsidR="002D093E" w:rsidRDefault="00DE12A1" w:rsidP="002D093E">
      <w:pPr>
        <w:pStyle w:val="ListParagraph"/>
        <w:numPr>
          <w:ilvl w:val="0"/>
          <w:numId w:val="16"/>
        </w:numPr>
      </w:pPr>
      <w:r>
        <w:t>Administer subcutaneous insulin and record blood sugar levels</w:t>
      </w:r>
      <w:r w:rsidR="00C816E7">
        <w:t xml:space="preserve">. </w:t>
      </w:r>
    </w:p>
    <w:p w:rsidR="002D093E" w:rsidRDefault="00C816E7" w:rsidP="002D093E">
      <w:pPr>
        <w:pStyle w:val="ListParagraph"/>
        <w:numPr>
          <w:ilvl w:val="0"/>
          <w:numId w:val="16"/>
        </w:numPr>
      </w:pPr>
      <w:r>
        <w:t xml:space="preserve">Report medication errors and process patient refills through pharmacist. </w:t>
      </w:r>
    </w:p>
    <w:p w:rsidR="00331F28" w:rsidRDefault="00C816E7" w:rsidP="002D093E">
      <w:pPr>
        <w:pStyle w:val="ListParagraph"/>
        <w:numPr>
          <w:ilvl w:val="0"/>
          <w:numId w:val="16"/>
        </w:numPr>
      </w:pPr>
      <w:r>
        <w:t>Assist patients with daily self-care and hygiene necessities.</w:t>
      </w:r>
    </w:p>
    <w:p w:rsidR="002B0087" w:rsidRPr="00D413F9" w:rsidRDefault="002B0087" w:rsidP="002B0087">
      <w:pPr>
        <w:pStyle w:val="Heading3"/>
      </w:pPr>
      <w:r>
        <w:t>August 2009</w:t>
      </w:r>
      <w:r w:rsidRPr="00D413F9">
        <w:t xml:space="preserve"> –</w:t>
      </w:r>
      <w:r>
        <w:t xml:space="preserve"> january 2013</w:t>
      </w:r>
    </w:p>
    <w:p w:rsidR="002B0087" w:rsidRPr="00513EFC" w:rsidRDefault="002B0087" w:rsidP="002B0087">
      <w:pPr>
        <w:pStyle w:val="Heading2"/>
      </w:pPr>
      <w:r>
        <w:t>Assistant Site Supervisor/</w:t>
      </w:r>
      <w:r w:rsidRPr="00513EFC">
        <w:t xml:space="preserve"> </w:t>
      </w:r>
      <w:r>
        <w:rPr>
          <w:rStyle w:val="Emphasis"/>
        </w:rPr>
        <w:t>YMCA Kansas City, MO</w:t>
      </w:r>
    </w:p>
    <w:p w:rsidR="002D093E" w:rsidRDefault="00C816E7" w:rsidP="002D093E">
      <w:pPr>
        <w:pStyle w:val="ListParagraph"/>
        <w:numPr>
          <w:ilvl w:val="0"/>
          <w:numId w:val="17"/>
        </w:numPr>
      </w:pPr>
      <w:r>
        <w:t xml:space="preserve">Plan and implement developmentally appropriate program using YMCA School age Curriculum. </w:t>
      </w:r>
    </w:p>
    <w:p w:rsidR="002D093E" w:rsidRDefault="00C816E7" w:rsidP="002D093E">
      <w:pPr>
        <w:pStyle w:val="ListParagraph"/>
        <w:numPr>
          <w:ilvl w:val="0"/>
          <w:numId w:val="17"/>
        </w:numPr>
      </w:pPr>
      <w:r>
        <w:t xml:space="preserve">Maintain open communication with parents and school district personnel. </w:t>
      </w:r>
    </w:p>
    <w:p w:rsidR="002D093E" w:rsidRDefault="00C816E7" w:rsidP="002D093E">
      <w:pPr>
        <w:pStyle w:val="ListParagraph"/>
        <w:numPr>
          <w:ilvl w:val="0"/>
          <w:numId w:val="17"/>
        </w:numPr>
      </w:pPr>
      <w:r>
        <w:t>Carries out supplementary</w:t>
      </w:r>
      <w:r w:rsidR="002D093E">
        <w:t xml:space="preserve"> planning responsibilities and p</w:t>
      </w:r>
      <w:r>
        <w:t xml:space="preserve">repare classroom materials, bulletin boards and learning centers. </w:t>
      </w:r>
    </w:p>
    <w:p w:rsidR="002D093E" w:rsidRDefault="00C816E7" w:rsidP="002D093E">
      <w:pPr>
        <w:pStyle w:val="ListParagraph"/>
        <w:numPr>
          <w:ilvl w:val="0"/>
          <w:numId w:val="17"/>
        </w:numPr>
      </w:pPr>
      <w:r>
        <w:t xml:space="preserve">Attend weekly/monthly meeting and training, record and collect payments. Relate, engage and interact with children across multiple age groups. </w:t>
      </w:r>
    </w:p>
    <w:p w:rsidR="002B0087" w:rsidRPr="00D413F9" w:rsidRDefault="00C816E7" w:rsidP="002D093E">
      <w:pPr>
        <w:pStyle w:val="ListParagraph"/>
        <w:numPr>
          <w:ilvl w:val="0"/>
          <w:numId w:val="17"/>
        </w:numPr>
      </w:pPr>
      <w:r>
        <w:t xml:space="preserve">Direct child care assistants and other supporting staff members with daily duties. </w:t>
      </w:r>
    </w:p>
    <w:p w:rsidR="0070237E" w:rsidRDefault="00CC16DF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5FACA8592D094497A4C5CC9908D4AA6F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2B0087" w:rsidP="0070237E">
      <w:pPr>
        <w:pStyle w:val="Heading3"/>
      </w:pPr>
      <w:r>
        <w:t>august 2007-may 2011</w:t>
      </w:r>
      <w:r w:rsidR="0070237E">
        <w:t xml:space="preserve"> </w:t>
      </w:r>
    </w:p>
    <w:p w:rsidR="0070237E" w:rsidRPr="00513EFC" w:rsidRDefault="002B0087" w:rsidP="00513EFC">
      <w:pPr>
        <w:pStyle w:val="Heading2"/>
      </w:pPr>
      <w:r>
        <w:t>General Education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Platte County R3 High School, Platte City MO</w:t>
      </w:r>
    </w:p>
    <w:p w:rsidR="0070237E" w:rsidRDefault="002B0087" w:rsidP="0070237E">
      <w:r>
        <w:t xml:space="preserve">Diploma obtained. Member of FBLA and </w:t>
      </w:r>
      <w:r w:rsidR="00331F28">
        <w:t xml:space="preserve">Vice President of 2011 DECA Chapter, Participate of Northland Career Center Marketing 1&amp;2 </w:t>
      </w:r>
    </w:p>
    <w:p w:rsidR="00331F28" w:rsidRDefault="00331F28" w:rsidP="00331F28">
      <w:pPr>
        <w:pStyle w:val="Heading3"/>
      </w:pPr>
      <w:r>
        <w:t xml:space="preserve">january 2013 </w:t>
      </w:r>
    </w:p>
    <w:p w:rsidR="00331F28" w:rsidRPr="00513EFC" w:rsidRDefault="00331F28" w:rsidP="00331F28">
      <w:pPr>
        <w:pStyle w:val="Heading2"/>
      </w:pPr>
      <w:r>
        <w:t>Certified Level-1 Med Aide/</w:t>
      </w:r>
      <w:r w:rsidRPr="00513EFC">
        <w:t xml:space="preserve"> </w:t>
      </w:r>
      <w:r>
        <w:rPr>
          <w:rStyle w:val="Emphasis"/>
        </w:rPr>
        <w:t>Heritage Village of Gladstone, Gladstone MO</w:t>
      </w:r>
    </w:p>
    <w:p w:rsidR="00BC7376" w:rsidRPr="00BC7376" w:rsidRDefault="00331F28" w:rsidP="00BC7376">
      <w:r>
        <w:t xml:space="preserve">Obtained LIMA License and Insulin certification  </w:t>
      </w:r>
    </w:p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6DF" w:rsidRDefault="00CC16DF" w:rsidP="00725803">
      <w:pPr>
        <w:spacing w:after="0"/>
      </w:pPr>
      <w:r>
        <w:separator/>
      </w:r>
    </w:p>
  </w:endnote>
  <w:endnote w:type="continuationSeparator" w:id="0">
    <w:p w:rsidR="00CC16DF" w:rsidRDefault="00CC16D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Nyala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9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6DF" w:rsidRDefault="00CC16DF" w:rsidP="00725803">
      <w:pPr>
        <w:spacing w:after="0"/>
      </w:pPr>
      <w:r>
        <w:separator/>
      </w:r>
    </w:p>
  </w:footnote>
  <w:footnote w:type="continuationSeparator" w:id="0">
    <w:p w:rsidR="00CC16DF" w:rsidRDefault="00CC16D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F227FA"/>
    <w:multiLevelType w:val="hybridMultilevel"/>
    <w:tmpl w:val="948A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272C3A"/>
    <w:multiLevelType w:val="hybridMultilevel"/>
    <w:tmpl w:val="DB9C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207CE"/>
    <w:multiLevelType w:val="hybridMultilevel"/>
    <w:tmpl w:val="14AE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C05D3"/>
    <w:multiLevelType w:val="hybridMultilevel"/>
    <w:tmpl w:val="43A0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4194C"/>
    <w:multiLevelType w:val="hybridMultilevel"/>
    <w:tmpl w:val="5CB6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9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4F"/>
    <w:rsid w:val="00025E77"/>
    <w:rsid w:val="00027312"/>
    <w:rsid w:val="000645F2"/>
    <w:rsid w:val="00082F03"/>
    <w:rsid w:val="000835A0"/>
    <w:rsid w:val="00085259"/>
    <w:rsid w:val="000934A2"/>
    <w:rsid w:val="000D48C9"/>
    <w:rsid w:val="001B0955"/>
    <w:rsid w:val="00227784"/>
    <w:rsid w:val="0023705D"/>
    <w:rsid w:val="00250A31"/>
    <w:rsid w:val="00251C13"/>
    <w:rsid w:val="002922D0"/>
    <w:rsid w:val="002B0087"/>
    <w:rsid w:val="002D093E"/>
    <w:rsid w:val="002E4685"/>
    <w:rsid w:val="002F51AD"/>
    <w:rsid w:val="00331F28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53C72"/>
    <w:rsid w:val="00A654E9"/>
    <w:rsid w:val="00A65C06"/>
    <w:rsid w:val="00AD13CB"/>
    <w:rsid w:val="00AD3FD8"/>
    <w:rsid w:val="00B370A8"/>
    <w:rsid w:val="00BC0893"/>
    <w:rsid w:val="00BC604F"/>
    <w:rsid w:val="00BC7376"/>
    <w:rsid w:val="00BD669A"/>
    <w:rsid w:val="00C13F2B"/>
    <w:rsid w:val="00C43D65"/>
    <w:rsid w:val="00C816E7"/>
    <w:rsid w:val="00C84833"/>
    <w:rsid w:val="00C9044F"/>
    <w:rsid w:val="00CC16DF"/>
    <w:rsid w:val="00D02C84"/>
    <w:rsid w:val="00D2420D"/>
    <w:rsid w:val="00D30382"/>
    <w:rsid w:val="00D413F9"/>
    <w:rsid w:val="00D44E50"/>
    <w:rsid w:val="00D90060"/>
    <w:rsid w:val="00D92B95"/>
    <w:rsid w:val="00DE12A1"/>
    <w:rsid w:val="00E03F71"/>
    <w:rsid w:val="00E154B5"/>
    <w:rsid w:val="00E16B5E"/>
    <w:rsid w:val="00E232F0"/>
    <w:rsid w:val="00E52791"/>
    <w:rsid w:val="00E83195"/>
    <w:rsid w:val="00E92CE9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D1BB0E-EB93-44A9-9959-D3F34631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t203574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194849415A48749E4CE368FB1D5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A6225-1D64-4B63-8C7B-FB45E88F648C}"/>
      </w:docPartPr>
      <w:docPartBody>
        <w:p w:rsidR="00397C4E" w:rsidRDefault="00DE60B7">
          <w:pPr>
            <w:pStyle w:val="CB194849415A48749E4CE368FB1D56A4"/>
          </w:pPr>
          <w:r>
            <w:t>First Name</w:t>
          </w:r>
        </w:p>
      </w:docPartBody>
    </w:docPart>
    <w:docPart>
      <w:docPartPr>
        <w:name w:val="B1CB1041E7CA4AD88F904D3A7A96A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09DCC-648F-46B6-82F5-A3143C52C679}"/>
      </w:docPartPr>
      <w:docPartBody>
        <w:p w:rsidR="00397C4E" w:rsidRDefault="00DE60B7">
          <w:pPr>
            <w:pStyle w:val="B1CB1041E7CA4AD88F904D3A7A96A51F"/>
          </w:pPr>
          <w:r>
            <w:t>Last Name</w:t>
          </w:r>
        </w:p>
      </w:docPartBody>
    </w:docPart>
    <w:docPart>
      <w:docPartPr>
        <w:name w:val="DE8E8FBF536E405F8D7DB505CAF2A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1DA49-5511-4AC7-9AD7-B0DC27DCAEE6}"/>
      </w:docPartPr>
      <w:docPartBody>
        <w:p w:rsidR="00397C4E" w:rsidRDefault="00DE60B7">
          <w:pPr>
            <w:pStyle w:val="DE8E8FBF536E405F8D7DB505CAF2A883"/>
          </w:pPr>
          <w:r w:rsidRPr="009D0878">
            <w:t>Address</w:t>
          </w:r>
        </w:p>
      </w:docPartBody>
    </w:docPart>
    <w:docPart>
      <w:docPartPr>
        <w:name w:val="E6329E49A2744CDC8AA7497BDA1F3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7DB2B-CA5A-4F85-A792-A5977FA205E5}"/>
      </w:docPartPr>
      <w:docPartBody>
        <w:p w:rsidR="00397C4E" w:rsidRDefault="00DE60B7">
          <w:pPr>
            <w:pStyle w:val="E6329E49A2744CDC8AA7497BDA1F31C6"/>
          </w:pPr>
          <w:r w:rsidRPr="009D0878">
            <w:t>Phone</w:t>
          </w:r>
        </w:p>
      </w:docPartBody>
    </w:docPart>
    <w:docPart>
      <w:docPartPr>
        <w:name w:val="5CAACF24FF184FB097871609F3FEE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05845-391F-4DB4-80DF-F6697B1536F1}"/>
      </w:docPartPr>
      <w:docPartBody>
        <w:p w:rsidR="00397C4E" w:rsidRDefault="00DE60B7">
          <w:pPr>
            <w:pStyle w:val="5CAACF24FF184FB097871609F3FEEF55"/>
          </w:pPr>
          <w:r w:rsidRPr="009D0878">
            <w:t>Email</w:t>
          </w:r>
        </w:p>
      </w:docPartBody>
    </w:docPart>
    <w:docPart>
      <w:docPartPr>
        <w:name w:val="DBF29289823649838BEF0CA44AC9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66BC-909C-46B4-9827-03CDD721B09B}"/>
      </w:docPartPr>
      <w:docPartBody>
        <w:p w:rsidR="00397C4E" w:rsidRDefault="00DE60B7">
          <w:pPr>
            <w:pStyle w:val="DBF29289823649838BEF0CA44AC96B67"/>
          </w:pPr>
          <w:r w:rsidRPr="009D0878">
            <w:t>LinkedIn Profile</w:t>
          </w:r>
        </w:p>
      </w:docPartBody>
    </w:docPart>
    <w:docPart>
      <w:docPartPr>
        <w:name w:val="D7ACADDC9AEC48A8A80F2FFF924A4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52AA3-8BDC-4A14-953C-7E362875F986}"/>
      </w:docPartPr>
      <w:docPartBody>
        <w:p w:rsidR="00397C4E" w:rsidRDefault="00DE60B7">
          <w:pPr>
            <w:pStyle w:val="D7ACADDC9AEC48A8A80F2FFF924A4A93"/>
          </w:pPr>
          <w:r w:rsidRPr="009D0878">
            <w:t>Twitter/Blog/Portfolio</w:t>
          </w:r>
        </w:p>
      </w:docPartBody>
    </w:docPart>
    <w:docPart>
      <w:docPartPr>
        <w:name w:val="A800E4F422D04F838AD11FAFCE317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394D4-0273-4CA2-9BAE-BD3418374647}"/>
      </w:docPartPr>
      <w:docPartBody>
        <w:p w:rsidR="00397C4E" w:rsidRDefault="00DE60B7">
          <w:pPr>
            <w:pStyle w:val="A800E4F422D04F838AD11FAFCE3178B6"/>
          </w:pPr>
          <w:r>
            <w:t>Skills</w:t>
          </w:r>
        </w:p>
      </w:docPartBody>
    </w:docPart>
    <w:docPart>
      <w:docPartPr>
        <w:name w:val="29D9C12439E44F99840910CF9B1F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7FD3-71E4-42EC-8C8C-304E46C86BF2}"/>
      </w:docPartPr>
      <w:docPartBody>
        <w:p w:rsidR="00397C4E" w:rsidRDefault="00DE60B7">
          <w:pPr>
            <w:pStyle w:val="29D9C12439E44F99840910CF9B1F7002"/>
          </w:pPr>
          <w:r w:rsidRPr="00AD3FD8">
            <w:t>Experience</w:t>
          </w:r>
        </w:p>
      </w:docPartBody>
    </w:docPart>
    <w:docPart>
      <w:docPartPr>
        <w:name w:val="5FACA8592D094497A4C5CC9908D4A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EAA96-1A20-40CF-BE8F-35E6FD68646B}"/>
      </w:docPartPr>
      <w:docPartBody>
        <w:p w:rsidR="00397C4E" w:rsidRDefault="00DE60B7">
          <w:pPr>
            <w:pStyle w:val="5FACA8592D094497A4C5CC9908D4AA6F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Nyala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B7"/>
    <w:rsid w:val="00397C4E"/>
    <w:rsid w:val="009454BE"/>
    <w:rsid w:val="00DE60B7"/>
    <w:rsid w:val="00E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194849415A48749E4CE368FB1D56A4">
    <w:name w:val="CB194849415A48749E4CE368FB1D56A4"/>
  </w:style>
  <w:style w:type="paragraph" w:customStyle="1" w:styleId="B1CB1041E7CA4AD88F904D3A7A96A51F">
    <w:name w:val="B1CB1041E7CA4AD88F904D3A7A96A51F"/>
  </w:style>
  <w:style w:type="paragraph" w:customStyle="1" w:styleId="DE8E8FBF536E405F8D7DB505CAF2A883">
    <w:name w:val="DE8E8FBF536E405F8D7DB505CAF2A883"/>
  </w:style>
  <w:style w:type="paragraph" w:customStyle="1" w:styleId="E6329E49A2744CDC8AA7497BDA1F31C6">
    <w:name w:val="E6329E49A2744CDC8AA7497BDA1F31C6"/>
  </w:style>
  <w:style w:type="paragraph" w:customStyle="1" w:styleId="5CAACF24FF184FB097871609F3FEEF55">
    <w:name w:val="5CAACF24FF184FB097871609F3FEEF55"/>
  </w:style>
  <w:style w:type="paragraph" w:customStyle="1" w:styleId="DBF29289823649838BEF0CA44AC96B67">
    <w:name w:val="DBF29289823649838BEF0CA44AC96B67"/>
  </w:style>
  <w:style w:type="paragraph" w:customStyle="1" w:styleId="D7ACADDC9AEC48A8A80F2FFF924A4A93">
    <w:name w:val="D7ACADDC9AEC48A8A80F2FFF924A4A93"/>
  </w:style>
  <w:style w:type="paragraph" w:customStyle="1" w:styleId="36F6593DB0074FFEB46A3CAE275B5371">
    <w:name w:val="36F6593DB0074FFEB46A3CAE275B5371"/>
  </w:style>
  <w:style w:type="paragraph" w:customStyle="1" w:styleId="A800E4F422D04F838AD11FAFCE3178B6">
    <w:name w:val="A800E4F422D04F838AD11FAFCE3178B6"/>
  </w:style>
  <w:style w:type="paragraph" w:customStyle="1" w:styleId="03B621952FC54E7C928F269DA16763D5">
    <w:name w:val="03B621952FC54E7C928F269DA16763D5"/>
  </w:style>
  <w:style w:type="paragraph" w:customStyle="1" w:styleId="43AAA1569C1345F5B7985A43BA64894B">
    <w:name w:val="43AAA1569C1345F5B7985A43BA64894B"/>
  </w:style>
  <w:style w:type="paragraph" w:customStyle="1" w:styleId="5C738A21D8DA422DA7FB6C356DCD48AE">
    <w:name w:val="5C738A21D8DA422DA7FB6C356DCD48AE"/>
  </w:style>
  <w:style w:type="paragraph" w:customStyle="1" w:styleId="6A72CCACB80A40A68F29CFE1956E525A">
    <w:name w:val="6A72CCACB80A40A68F29CFE1956E525A"/>
  </w:style>
  <w:style w:type="paragraph" w:customStyle="1" w:styleId="2B6EC69E2F0541579AD243256ED7F022">
    <w:name w:val="2B6EC69E2F0541579AD243256ED7F022"/>
  </w:style>
  <w:style w:type="paragraph" w:customStyle="1" w:styleId="29D9C12439E44F99840910CF9B1F7002">
    <w:name w:val="29D9C12439E44F99840910CF9B1F7002"/>
  </w:style>
  <w:style w:type="paragraph" w:customStyle="1" w:styleId="3433FF00A93D419F88A6B935B779365F">
    <w:name w:val="3433FF00A93D419F88A6B935B779365F"/>
  </w:style>
  <w:style w:type="paragraph" w:customStyle="1" w:styleId="6FF33C605B8F4832B92DCC74B9AE5C82">
    <w:name w:val="6FF33C605B8F4832B92DCC74B9AE5C82"/>
  </w:style>
  <w:style w:type="paragraph" w:customStyle="1" w:styleId="96CF4DAEAAA24934B836F6AD549F8AF3">
    <w:name w:val="96CF4DAEAAA24934B836F6AD549F8AF3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1F544BF69C14A56A23B7420E2E9A87A">
    <w:name w:val="E1F544BF69C14A56A23B7420E2E9A87A"/>
  </w:style>
  <w:style w:type="paragraph" w:customStyle="1" w:styleId="929505BCCD1C45F394D5417743ECB7E7">
    <w:name w:val="929505BCCD1C45F394D5417743ECB7E7"/>
  </w:style>
  <w:style w:type="paragraph" w:customStyle="1" w:styleId="CCCD2FB2C6C049C38A1FD3F44F6D807F">
    <w:name w:val="CCCD2FB2C6C049C38A1FD3F44F6D807F"/>
  </w:style>
  <w:style w:type="paragraph" w:customStyle="1" w:styleId="8B6145C8A8AE480A8235382D11204ED0">
    <w:name w:val="8B6145C8A8AE480A8235382D11204ED0"/>
  </w:style>
  <w:style w:type="paragraph" w:customStyle="1" w:styleId="2384F74A281B4BA9BDA5F5CEF5312114">
    <w:name w:val="2384F74A281B4BA9BDA5F5CEF5312114"/>
  </w:style>
  <w:style w:type="paragraph" w:customStyle="1" w:styleId="5744FD86F0A046C29CB046C0FFF303D1">
    <w:name w:val="5744FD86F0A046C29CB046C0FFF303D1"/>
  </w:style>
  <w:style w:type="paragraph" w:customStyle="1" w:styleId="8818A258B89A4D75982766CCECAF0DF3">
    <w:name w:val="8818A258B89A4D75982766CCECAF0DF3"/>
  </w:style>
  <w:style w:type="paragraph" w:customStyle="1" w:styleId="5FACA8592D094497A4C5CC9908D4AA6F">
    <w:name w:val="5FACA8592D094497A4C5CC9908D4AA6F"/>
  </w:style>
  <w:style w:type="paragraph" w:customStyle="1" w:styleId="ACE48CD4D01C4182A5A0CE4032ACD49A">
    <w:name w:val="ACE48CD4D01C4182A5A0CE4032ACD49A"/>
  </w:style>
  <w:style w:type="paragraph" w:customStyle="1" w:styleId="4562EE3987714463A902FF49E218395F">
    <w:name w:val="4562EE3987714463A902FF49E218395F"/>
  </w:style>
  <w:style w:type="paragraph" w:customStyle="1" w:styleId="61816F7B5B4046B8BA8BA18B23F02412">
    <w:name w:val="61816F7B5B4046B8BA8BA18B23F02412"/>
  </w:style>
  <w:style w:type="paragraph" w:customStyle="1" w:styleId="0F6019073570490A985CACE97EAE0E85">
    <w:name w:val="0F6019073570490A985CACE97EAE0E85"/>
  </w:style>
  <w:style w:type="paragraph" w:customStyle="1" w:styleId="BEAFAA9246BC49768A87684B4ED473A6">
    <w:name w:val="BEAFAA9246BC49768A87684B4ED473A6"/>
  </w:style>
  <w:style w:type="paragraph" w:customStyle="1" w:styleId="DBE81A2FEBE04B97A7792AEB6E941625">
    <w:name w:val="DBE81A2FEBE04B97A7792AEB6E941625"/>
  </w:style>
  <w:style w:type="paragraph" w:customStyle="1" w:styleId="7BA6826F5D274426812B0E4153F3FD94">
    <w:name w:val="7BA6826F5D274426812B0E4153F3FD94"/>
  </w:style>
  <w:style w:type="paragraph" w:customStyle="1" w:styleId="02C2412872D94FD4991448BD3A2136A8">
    <w:name w:val="02C2412872D94FD4991448BD3A2136A8"/>
  </w:style>
  <w:style w:type="paragraph" w:customStyle="1" w:styleId="92181E08B1C842258269E1919E32AD5F">
    <w:name w:val="92181E08B1C842258269E1919E32AD5F"/>
  </w:style>
  <w:style w:type="paragraph" w:customStyle="1" w:styleId="ECFE4B07D83B40DF8AD51610539A2DE3">
    <w:name w:val="ECFE4B07D83B40DF8AD51610539A2DE3"/>
  </w:style>
  <w:style w:type="paragraph" w:customStyle="1" w:styleId="B22B416CA1344BF0AE9FC516CD256F2E">
    <w:name w:val="B22B416CA1344BF0AE9FC516CD256F2E"/>
  </w:style>
  <w:style w:type="paragraph" w:customStyle="1" w:styleId="1F27D664CEFD43969C2D12CCDE4CD0F4">
    <w:name w:val="1F27D664CEFD43969C2D12CCDE4CD0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Dannielle</Abstract>
  <CompanyAddress>11009 E 72ND Street
 Raytown MO, 64133</CompanyAddress>
  <CompanyPhone>(816)805-8610</CompanyPhone>
  <CompanyFax/>
  <CompanyEmail>Dannielledennis@gmail.com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1200BE-74DC-48F6-BE14-4A6ACBE8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9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>https:/www.linkedin.com/in/dannielle-dennis-570bb5165</cp:keywords>
  <dc:description/>
  <cp:lastModifiedBy>Dennis, Dannielle S</cp:lastModifiedBy>
  <cp:revision>3</cp:revision>
  <dcterms:created xsi:type="dcterms:W3CDTF">2018-07-23T15:21:00Z</dcterms:created>
  <dcterms:modified xsi:type="dcterms:W3CDTF">2018-07-23T15:54:00Z</dcterms:modified>
  <cp:category>Dennis</cp:category>
</cp:coreProperties>
</file>